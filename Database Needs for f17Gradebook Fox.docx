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4CD852" w14:textId="77777777" w:rsidR="00446D6D" w:rsidRDefault="00666E02">
      <w:pPr>
        <w:pStyle w:val="Heading1"/>
      </w:pPr>
      <w:r>
        <w:t>Database Needs for f17Gradebook</w:t>
      </w:r>
    </w:p>
    <w:p w14:paraId="61137C28" w14:textId="77777777" w:rsidR="00666E02" w:rsidRDefault="00666E02" w:rsidP="00666E02">
      <w:pPr>
        <w:pStyle w:val="Heading2"/>
        <w:numPr>
          <w:ilvl w:val="0"/>
          <w:numId w:val="5"/>
        </w:numPr>
      </w:pPr>
      <w:r>
        <w:t>– Attendance</w:t>
      </w:r>
    </w:p>
    <w:p w14:paraId="438EF77A" w14:textId="77777777" w:rsidR="0041218F" w:rsidRDefault="0041218F" w:rsidP="00666E02">
      <w:pPr>
        <w:pStyle w:val="ListParagraph"/>
        <w:numPr>
          <w:ilvl w:val="1"/>
          <w:numId w:val="5"/>
        </w:numPr>
      </w:pPr>
      <w:r>
        <w:t xml:space="preserve">Primary </w:t>
      </w:r>
      <w:proofErr w:type="gramStart"/>
      <w:r>
        <w:t>key :</w:t>
      </w:r>
      <w:proofErr w:type="gramEnd"/>
      <w:r>
        <w:t xml:space="preserve"> </w:t>
      </w:r>
      <w:proofErr w:type="spellStart"/>
      <w:r>
        <w:t>studentID</w:t>
      </w:r>
      <w:proofErr w:type="spellEnd"/>
      <w:r>
        <w:t>/</w:t>
      </w:r>
      <w:proofErr w:type="spellStart"/>
      <w:r>
        <w:t>coursenum</w:t>
      </w:r>
      <w:proofErr w:type="spellEnd"/>
      <w:r>
        <w:t xml:space="preserve"> (i.e. 8707667COMP294-R1WWF17)</w:t>
      </w:r>
    </w:p>
    <w:p w14:paraId="5EB8E134" w14:textId="77777777" w:rsidR="0041218F" w:rsidRDefault="0041218F" w:rsidP="00666E02">
      <w:pPr>
        <w:pStyle w:val="ListParagraph"/>
        <w:numPr>
          <w:ilvl w:val="1"/>
          <w:numId w:val="5"/>
        </w:numPr>
      </w:pPr>
      <w:r>
        <w:t>String: course name</w:t>
      </w:r>
    </w:p>
    <w:p w14:paraId="75A47894" w14:textId="77777777" w:rsidR="0041218F" w:rsidRDefault="0041218F" w:rsidP="00666E02">
      <w:pPr>
        <w:pStyle w:val="ListParagraph"/>
        <w:numPr>
          <w:ilvl w:val="1"/>
          <w:numId w:val="5"/>
        </w:numPr>
      </w:pPr>
      <w:proofErr w:type="spellStart"/>
      <w:r>
        <w:t>Int</w:t>
      </w:r>
      <w:proofErr w:type="spellEnd"/>
      <w:r>
        <w:t>: number of weeks</w:t>
      </w:r>
    </w:p>
    <w:p w14:paraId="41B2CD29" w14:textId="77777777" w:rsidR="0041218F" w:rsidRDefault="0041218F" w:rsidP="00666E02">
      <w:pPr>
        <w:pStyle w:val="ListParagraph"/>
        <w:numPr>
          <w:ilvl w:val="1"/>
          <w:numId w:val="5"/>
        </w:numPr>
      </w:pPr>
      <w:proofErr w:type="spellStart"/>
      <w:r>
        <w:t>Int</w:t>
      </w:r>
      <w:proofErr w:type="spellEnd"/>
      <w:r>
        <w:t xml:space="preserve">: </w:t>
      </w:r>
      <w:proofErr w:type="spellStart"/>
      <w:r>
        <w:t>absenceAllowed</w:t>
      </w:r>
      <w:proofErr w:type="spellEnd"/>
    </w:p>
    <w:p w14:paraId="0375806E" w14:textId="77777777" w:rsidR="00666E02" w:rsidRDefault="0041218F" w:rsidP="0041218F">
      <w:pPr>
        <w:pStyle w:val="ListParagraph"/>
        <w:numPr>
          <w:ilvl w:val="2"/>
          <w:numId w:val="5"/>
        </w:numPr>
      </w:pPr>
      <w:r>
        <w:t>Function to multiply number of weeks by .2 to show how many class can be missed</w:t>
      </w:r>
    </w:p>
    <w:p w14:paraId="4DCCA9F7" w14:textId="77777777" w:rsidR="0041218F" w:rsidRDefault="0041218F" w:rsidP="00666E02">
      <w:pPr>
        <w:pStyle w:val="ListParagraph"/>
        <w:numPr>
          <w:ilvl w:val="1"/>
          <w:numId w:val="5"/>
        </w:numPr>
      </w:pPr>
      <w:proofErr w:type="spellStart"/>
      <w:r>
        <w:t>Int</w:t>
      </w:r>
      <w:proofErr w:type="spellEnd"/>
      <w:r>
        <w:t xml:space="preserve">: </w:t>
      </w:r>
      <w:proofErr w:type="spellStart"/>
      <w:r>
        <w:t>classesAttended</w:t>
      </w:r>
      <w:proofErr w:type="spellEnd"/>
      <w:r>
        <w:t xml:space="preserve"> </w:t>
      </w:r>
    </w:p>
    <w:p w14:paraId="3FA156CD" w14:textId="77777777" w:rsidR="00666E02" w:rsidRPr="00666E02" w:rsidRDefault="00666E02" w:rsidP="0041218F">
      <w:pPr>
        <w:pStyle w:val="ListParagraph"/>
        <w:numPr>
          <w:ilvl w:val="2"/>
          <w:numId w:val="5"/>
        </w:numPr>
      </w:pPr>
      <w:r>
        <w:t>Students will check a box for</w:t>
      </w:r>
      <w:r w:rsidR="0041218F">
        <w:t xml:space="preserve"> each week they attend a class.</w:t>
      </w:r>
    </w:p>
    <w:p w14:paraId="2B8BC9CB" w14:textId="77777777" w:rsidR="00666E02" w:rsidRDefault="00666E02" w:rsidP="00666E02">
      <w:pPr>
        <w:pStyle w:val="Heading2"/>
        <w:numPr>
          <w:ilvl w:val="0"/>
          <w:numId w:val="5"/>
        </w:numPr>
      </w:pPr>
      <w:r>
        <w:t>– Resources</w:t>
      </w:r>
    </w:p>
    <w:p w14:paraId="2CC949FD" w14:textId="77777777" w:rsidR="00666E02" w:rsidRDefault="0041218F" w:rsidP="00666E02">
      <w:pPr>
        <w:pStyle w:val="ListParagraph"/>
        <w:numPr>
          <w:ilvl w:val="1"/>
          <w:numId w:val="5"/>
        </w:numPr>
      </w:pPr>
      <w:r>
        <w:t>string: student email</w:t>
      </w:r>
    </w:p>
    <w:p w14:paraId="41282F33" w14:textId="77777777" w:rsidR="00666E02" w:rsidRDefault="0041218F" w:rsidP="00666E02">
      <w:pPr>
        <w:pStyle w:val="ListParagraph"/>
        <w:numPr>
          <w:ilvl w:val="1"/>
          <w:numId w:val="5"/>
        </w:numPr>
      </w:pPr>
      <w:r>
        <w:t xml:space="preserve">PDF: </w:t>
      </w:r>
      <w:r w:rsidR="00FA3832">
        <w:t xml:space="preserve">optional </w:t>
      </w:r>
      <w:r w:rsidR="00666E02">
        <w:t>documents</w:t>
      </w:r>
    </w:p>
    <w:p w14:paraId="3DA78B86" w14:textId="77777777" w:rsidR="00666E02" w:rsidRDefault="0041218F" w:rsidP="00FA3832">
      <w:pPr>
        <w:pStyle w:val="ListParagraph"/>
        <w:numPr>
          <w:ilvl w:val="2"/>
          <w:numId w:val="5"/>
        </w:numPr>
      </w:pPr>
      <w:r>
        <w:t xml:space="preserve">Image: </w:t>
      </w:r>
      <w:r w:rsidR="00666E02">
        <w:t>thumbnails</w:t>
      </w:r>
      <w:r w:rsidR="00FA3832">
        <w:t xml:space="preserve"> for view</w:t>
      </w:r>
    </w:p>
    <w:p w14:paraId="5FA05EE8" w14:textId="77777777" w:rsidR="00FA3832" w:rsidRPr="00666E02" w:rsidRDefault="0041218F" w:rsidP="00666E02">
      <w:pPr>
        <w:pStyle w:val="ListParagraph"/>
        <w:numPr>
          <w:ilvl w:val="1"/>
          <w:numId w:val="5"/>
        </w:numPr>
      </w:pPr>
      <w:r>
        <w:t xml:space="preserve">Image: </w:t>
      </w:r>
      <w:r w:rsidR="00FA3832">
        <w:t>optional photo</w:t>
      </w:r>
    </w:p>
    <w:p w14:paraId="2665D235" w14:textId="77777777" w:rsidR="00666E02" w:rsidRDefault="00666E02" w:rsidP="00666E02">
      <w:pPr>
        <w:pStyle w:val="Heading2"/>
        <w:numPr>
          <w:ilvl w:val="0"/>
          <w:numId w:val="5"/>
        </w:numPr>
      </w:pPr>
      <w:r>
        <w:t>– Contacts</w:t>
      </w:r>
    </w:p>
    <w:p w14:paraId="2B3E129F" w14:textId="77777777" w:rsidR="0041218F" w:rsidRDefault="0041218F" w:rsidP="00B20D42">
      <w:pPr>
        <w:pStyle w:val="ListParagraph"/>
        <w:numPr>
          <w:ilvl w:val="1"/>
          <w:numId w:val="5"/>
        </w:numPr>
      </w:pPr>
      <w:r>
        <w:t xml:space="preserve">string: primary key is user student email. </w:t>
      </w:r>
    </w:p>
    <w:p w14:paraId="075D2FAA" w14:textId="77777777" w:rsidR="00F63DC5" w:rsidRDefault="0041218F" w:rsidP="00B20D42">
      <w:pPr>
        <w:pStyle w:val="ListParagraph"/>
        <w:numPr>
          <w:ilvl w:val="1"/>
          <w:numId w:val="5"/>
        </w:numPr>
      </w:pPr>
      <w:r>
        <w:t>String: Contact name (user and contacts)</w:t>
      </w:r>
    </w:p>
    <w:p w14:paraId="1CFA2E54" w14:textId="77777777" w:rsidR="00B20D42" w:rsidRPr="00F63DC5" w:rsidRDefault="0041218F" w:rsidP="00B20D42">
      <w:pPr>
        <w:pStyle w:val="ListParagraph"/>
        <w:numPr>
          <w:ilvl w:val="1"/>
          <w:numId w:val="5"/>
        </w:numPr>
      </w:pPr>
      <w:r>
        <w:t xml:space="preserve">String: contact </w:t>
      </w:r>
      <w:r w:rsidR="00B20D42">
        <w:t>student email</w:t>
      </w:r>
    </w:p>
    <w:p w14:paraId="44D00E61" w14:textId="77777777" w:rsidR="00446D6D" w:rsidRDefault="00666E02" w:rsidP="00666E02">
      <w:pPr>
        <w:pStyle w:val="Heading2"/>
        <w:numPr>
          <w:ilvl w:val="0"/>
          <w:numId w:val="5"/>
        </w:numPr>
      </w:pPr>
      <w:r>
        <w:t>– Calendar</w:t>
      </w:r>
    </w:p>
    <w:p w14:paraId="7CC46C1C" w14:textId="77777777" w:rsidR="0041218F" w:rsidRDefault="003C53D0" w:rsidP="003C53D0">
      <w:pPr>
        <w:pStyle w:val="ListParagraph"/>
        <w:numPr>
          <w:ilvl w:val="1"/>
          <w:numId w:val="5"/>
        </w:numPr>
      </w:pPr>
      <w:r>
        <w:t>Date: start</w:t>
      </w:r>
      <w:r w:rsidR="00EB6949">
        <w:t xml:space="preserve"> date of course</w:t>
      </w:r>
    </w:p>
    <w:p w14:paraId="16747C50" w14:textId="77777777" w:rsidR="00EB6949" w:rsidRDefault="00EB6949" w:rsidP="00EB6949">
      <w:pPr>
        <w:pStyle w:val="ListParagraph"/>
        <w:numPr>
          <w:ilvl w:val="1"/>
          <w:numId w:val="5"/>
        </w:numPr>
      </w:pPr>
      <w:r>
        <w:t xml:space="preserve">Date: </w:t>
      </w:r>
      <w:r>
        <w:t xml:space="preserve">end </w:t>
      </w:r>
      <w:r>
        <w:t>date of course</w:t>
      </w:r>
    </w:p>
    <w:p w14:paraId="0DD1D292" w14:textId="77777777" w:rsidR="00EB6949" w:rsidRDefault="00EB6949" w:rsidP="003C53D0">
      <w:pPr>
        <w:pStyle w:val="ListParagraph"/>
        <w:numPr>
          <w:ilvl w:val="1"/>
          <w:numId w:val="5"/>
        </w:numPr>
      </w:pPr>
      <w:r>
        <w:t>Date: assignment due</w:t>
      </w:r>
    </w:p>
    <w:p w14:paraId="4587E5C8" w14:textId="77777777" w:rsidR="00EB6949" w:rsidRDefault="00EB6949" w:rsidP="003C53D0">
      <w:pPr>
        <w:pStyle w:val="ListParagraph"/>
        <w:numPr>
          <w:ilvl w:val="1"/>
          <w:numId w:val="5"/>
        </w:numPr>
      </w:pPr>
      <w:r>
        <w:lastRenderedPageBreak/>
        <w:t xml:space="preserve">Date: meet session </w:t>
      </w:r>
    </w:p>
    <w:p w14:paraId="09871316" w14:textId="77777777" w:rsidR="00EB6949" w:rsidRPr="0041218F" w:rsidRDefault="00EB6949" w:rsidP="00EB6949">
      <w:pPr>
        <w:pStyle w:val="ListParagraph"/>
        <w:numPr>
          <w:ilvl w:val="2"/>
          <w:numId w:val="5"/>
        </w:numPr>
      </w:pPr>
      <w:r>
        <w:t>Assigning time would be preferable for this object</w:t>
      </w:r>
      <w:bookmarkStart w:id="0" w:name="_GoBack"/>
      <w:bookmarkEnd w:id="0"/>
    </w:p>
    <w:sectPr w:rsidR="00EB6949" w:rsidRPr="0041218F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0A4B76" w14:textId="77777777" w:rsidR="00D34C0F" w:rsidRDefault="00D34C0F">
      <w:r>
        <w:separator/>
      </w:r>
    </w:p>
    <w:p w14:paraId="4EFDB62C" w14:textId="77777777" w:rsidR="00D34C0F" w:rsidRDefault="00D34C0F"/>
  </w:endnote>
  <w:endnote w:type="continuationSeparator" w:id="0">
    <w:p w14:paraId="74353092" w14:textId="77777777" w:rsidR="00D34C0F" w:rsidRDefault="00D34C0F">
      <w:r>
        <w:continuationSeparator/>
      </w:r>
    </w:p>
    <w:p w14:paraId="37953AC4" w14:textId="77777777" w:rsidR="00D34C0F" w:rsidRDefault="00D34C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4616BB" w14:textId="77777777" w:rsidR="00446D6D" w:rsidRDefault="00D34C0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B694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9B8208" w14:textId="77777777" w:rsidR="00D34C0F" w:rsidRDefault="00D34C0F">
      <w:r>
        <w:separator/>
      </w:r>
    </w:p>
    <w:p w14:paraId="4DD82A1F" w14:textId="77777777" w:rsidR="00D34C0F" w:rsidRDefault="00D34C0F"/>
  </w:footnote>
  <w:footnote w:type="continuationSeparator" w:id="0">
    <w:p w14:paraId="174E199C" w14:textId="77777777" w:rsidR="00D34C0F" w:rsidRDefault="00D34C0F">
      <w:r>
        <w:continuationSeparator/>
      </w:r>
    </w:p>
    <w:p w14:paraId="2A3927F3" w14:textId="77777777" w:rsidR="00D34C0F" w:rsidRDefault="00D34C0F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B5DC542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040DD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E02"/>
    <w:rsid w:val="003C53D0"/>
    <w:rsid w:val="0041218F"/>
    <w:rsid w:val="00446D6D"/>
    <w:rsid w:val="00666E02"/>
    <w:rsid w:val="00B20D42"/>
    <w:rsid w:val="00D34C0F"/>
    <w:rsid w:val="00EB6949"/>
    <w:rsid w:val="00F63DC5"/>
    <w:rsid w:val="00FA3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B0786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42BA97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1CADE4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1CADE4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F49100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666E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063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2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Starfox/Library/Containers/com.microsoft.Word/Data/Library/Caches/1033/TM10002086/Take%20No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FCC"/>
    <w:rsid w:val="00FB4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1BA7A09625BD14A9A5DD86A521CC0D0">
    <w:name w:val="71BA7A09625BD14A9A5DD86A521CC0D0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259" w:lineRule="auto"/>
    </w:pPr>
    <w:rPr>
      <w:rFonts w:eastAsiaTheme="minorHAnsi"/>
      <w:color w:val="595959" w:themeColor="text1" w:themeTint="A6"/>
      <w:sz w:val="30"/>
      <w:szCs w:val="30"/>
      <w:lang w:eastAsia="ja-JP"/>
    </w:rPr>
  </w:style>
  <w:style w:type="paragraph" w:customStyle="1" w:styleId="CE0C797DF90042419B141F70B9CBAB96">
    <w:name w:val="CE0C797DF90042419B141F70B9CBAB9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Savon">
  <a:themeElements>
    <a:clrScheme name="Savon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Savon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Savo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26</TotalTime>
  <Pages>2</Pages>
  <Words>107</Words>
  <Characters>614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Christa Fox</dc:creator>
  <cp:keywords/>
  <dc:description/>
  <cp:lastModifiedBy>Christa Fox</cp:lastModifiedBy>
  <cp:revision>1</cp:revision>
  <dcterms:created xsi:type="dcterms:W3CDTF">2017-10-07T20:09:00Z</dcterms:created>
  <dcterms:modified xsi:type="dcterms:W3CDTF">2017-10-07T21:05:00Z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